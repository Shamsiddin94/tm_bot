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11" w:rsidRPr="00FA0DEA" w:rsidRDefault="00D94711" w:rsidP="00FA0DEA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FA0DEA">
        <w:rPr>
          <w:rFonts w:ascii="Times New Roman" w:hAnsi="Times New Roman"/>
          <w:b/>
          <w:sz w:val="28"/>
          <w:szCs w:val="28"/>
          <w:lang w:val="uz-Cyrl-UZ"/>
        </w:rPr>
        <w:t>Халқ депутатлари вилоят, туман Кенгаши депутат</w:t>
      </w:r>
      <w:r>
        <w:rPr>
          <w:rFonts w:ascii="Times New Roman" w:hAnsi="Times New Roman"/>
          <w:b/>
          <w:sz w:val="28"/>
          <w:szCs w:val="28"/>
          <w:lang w:val="uz-Cyrl-UZ"/>
        </w:rPr>
        <w:t xml:space="preserve">и </w:t>
      </w:r>
      <w:r w:rsidRPr="00B70F54">
        <w:rPr>
          <w:rFonts w:ascii="Times New Roman" w:hAnsi="Times New Roman"/>
          <w:b/>
          <w:sz w:val="28"/>
          <w:szCs w:val="28"/>
        </w:rPr>
        <w:t xml:space="preserve">22- </w:t>
      </w:r>
      <w:r w:rsidRPr="00B70F54">
        <w:rPr>
          <w:rFonts w:ascii="Times New Roman" w:hAnsi="Times New Roman"/>
          <w:b/>
          <w:sz w:val="28"/>
          <w:szCs w:val="28"/>
          <w:lang w:val="en-US"/>
        </w:rPr>
        <w:t>Xaitobod</w:t>
      </w:r>
      <w:r w:rsidRPr="00B70F54">
        <w:rPr>
          <w:rFonts w:ascii="Times New Roman" w:hAnsi="Times New Roman"/>
          <w:b/>
          <w:sz w:val="28"/>
          <w:szCs w:val="28"/>
        </w:rPr>
        <w:t xml:space="preserve"> </w:t>
      </w:r>
      <w:r w:rsidRPr="00B70F54">
        <w:rPr>
          <w:rFonts w:ascii="Times New Roman" w:hAnsi="Times New Roman"/>
          <w:b/>
          <w:sz w:val="28"/>
          <w:szCs w:val="28"/>
          <w:lang w:val="en-US"/>
        </w:rPr>
        <w:t>saylov</w:t>
      </w:r>
      <w:r w:rsidRPr="00B70F54">
        <w:rPr>
          <w:rFonts w:ascii="Times New Roman" w:hAnsi="Times New Roman"/>
          <w:b/>
          <w:sz w:val="28"/>
          <w:szCs w:val="28"/>
        </w:rPr>
        <w:t xml:space="preserve"> </w:t>
      </w:r>
      <w:r w:rsidRPr="00B70F54">
        <w:rPr>
          <w:rFonts w:ascii="Times New Roman" w:hAnsi="Times New Roman"/>
          <w:b/>
          <w:sz w:val="28"/>
          <w:szCs w:val="28"/>
          <w:lang w:val="en-US"/>
        </w:rPr>
        <w:t>okrugi</w:t>
      </w:r>
      <w:r w:rsidRPr="00B70F54">
        <w:rPr>
          <w:rFonts w:ascii="Times New Roman" w:hAnsi="Times New Roman"/>
          <w:b/>
          <w:sz w:val="28"/>
          <w:szCs w:val="28"/>
        </w:rPr>
        <w:t xml:space="preserve"> </w:t>
      </w:r>
      <w:r w:rsidRPr="00B70F54">
        <w:rPr>
          <w:rFonts w:ascii="Times New Roman" w:hAnsi="Times New Roman"/>
          <w:b/>
          <w:sz w:val="28"/>
          <w:szCs w:val="28"/>
          <w:lang w:val="it-IT"/>
        </w:rPr>
        <w:t>Mohigul Toshmurodova</w:t>
      </w:r>
      <w:r w:rsidRPr="00B70F54">
        <w:rPr>
          <w:rFonts w:ascii="Times New Roman" w:hAnsi="Times New Roman"/>
          <w:b/>
          <w:sz w:val="28"/>
          <w:szCs w:val="28"/>
          <w:lang w:val="uz-Cyrl-UZ"/>
        </w:rPr>
        <w:t>нинг</w:t>
      </w:r>
      <w:r w:rsidRPr="00FA0DEA">
        <w:rPr>
          <w:rFonts w:ascii="Times New Roman" w:hAnsi="Times New Roman"/>
          <w:b/>
          <w:sz w:val="28"/>
          <w:szCs w:val="28"/>
          <w:lang w:val="uz-Cyrl-UZ"/>
        </w:rPr>
        <w:t xml:space="preserve"> депутатлик сўровлари натижалари тўғрисида</w:t>
      </w:r>
    </w:p>
    <w:p w:rsidR="00D94711" w:rsidRDefault="00D94711" w:rsidP="00FA0DEA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FA0DEA">
        <w:rPr>
          <w:rFonts w:ascii="Times New Roman" w:hAnsi="Times New Roman"/>
          <w:b/>
          <w:sz w:val="28"/>
          <w:szCs w:val="28"/>
          <w:lang w:val="uz-Cyrl-UZ"/>
        </w:rPr>
        <w:t>МАЪЛУМОТ</w:t>
      </w:r>
    </w:p>
    <w:tbl>
      <w:tblPr>
        <w:tblW w:w="14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54"/>
        <w:gridCol w:w="1801"/>
        <w:gridCol w:w="1606"/>
        <w:gridCol w:w="4418"/>
        <w:gridCol w:w="1912"/>
        <w:gridCol w:w="1230"/>
        <w:gridCol w:w="1996"/>
        <w:gridCol w:w="1122"/>
      </w:tblGrid>
      <w:tr w:rsidR="00D94711" w:rsidRPr="00E30F58" w:rsidTr="00B70F54">
        <w:tc>
          <w:tcPr>
            <w:tcW w:w="554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№</w:t>
            </w:r>
          </w:p>
        </w:tc>
        <w:tc>
          <w:tcPr>
            <w:tcW w:w="1801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Депутатлик сўрови чиқиш санаси ва рақами</w:t>
            </w:r>
          </w:p>
        </w:tc>
        <w:tc>
          <w:tcPr>
            <w:tcW w:w="1606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Сайлов округи</w:t>
            </w:r>
          </w:p>
        </w:tc>
        <w:tc>
          <w:tcPr>
            <w:tcW w:w="4418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Депутатлик сўровининг мазмуни</w:t>
            </w:r>
          </w:p>
        </w:tc>
        <w:tc>
          <w:tcPr>
            <w:tcW w:w="1912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Бажаришга масъул ташкилот раҳбари</w:t>
            </w:r>
          </w:p>
        </w:tc>
        <w:tc>
          <w:tcPr>
            <w:tcW w:w="1230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Жавоб берилган сана</w:t>
            </w:r>
          </w:p>
        </w:tc>
        <w:tc>
          <w:tcPr>
            <w:tcW w:w="1996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Натижаси</w:t>
            </w:r>
          </w:p>
        </w:tc>
        <w:tc>
          <w:tcPr>
            <w:tcW w:w="1122" w:type="dxa"/>
            <w:vAlign w:val="center"/>
          </w:tcPr>
          <w:p w:rsidR="00D94711" w:rsidRPr="00E30F58" w:rsidRDefault="00D94711" w:rsidP="00E30F58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Изоҳ</w:t>
            </w:r>
          </w:p>
        </w:tc>
      </w:tr>
      <w:tr w:rsidR="00D94711" w:rsidRPr="00B70F54" w:rsidTr="00B70F54">
        <w:tc>
          <w:tcPr>
            <w:tcW w:w="554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1.</w:t>
            </w:r>
          </w:p>
        </w:tc>
        <w:tc>
          <w:tcPr>
            <w:tcW w:w="1801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606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020C73">
              <w:rPr>
                <w:b/>
              </w:rPr>
              <w:t xml:space="preserve">22- </w:t>
            </w:r>
            <w:r w:rsidRPr="00020C73">
              <w:rPr>
                <w:b/>
                <w:lang w:val="en-US"/>
              </w:rPr>
              <w:t>Xaitobod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saylov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okrugi</w:t>
            </w:r>
          </w:p>
        </w:tc>
        <w:tc>
          <w:tcPr>
            <w:tcW w:w="4418" w:type="dxa"/>
          </w:tcPr>
          <w:p w:rsidR="00D94711" w:rsidRPr="00B70F54" w:rsidRDefault="00D94711" w:rsidP="00B70F54">
            <w:pPr>
              <w:jc w:val="center"/>
              <w:rPr>
                <w:lang w:val="uz-Cyrl-UZ"/>
              </w:rPr>
            </w:pPr>
            <w:r w:rsidRPr="00B70F54">
              <w:rPr>
                <w:lang w:val="uz-Cyrl-UZ"/>
              </w:rPr>
              <w:t>Jarqo’rg’on tumani XTB boshlig’i A.Pardayevga</w:t>
            </w:r>
          </w:p>
          <w:p w:rsidR="00D94711" w:rsidRPr="00B70F54" w:rsidRDefault="00D94711" w:rsidP="00B70F54">
            <w:pPr>
              <w:jc w:val="center"/>
              <w:rPr>
                <w:lang w:val="uz-Cyrl-UZ"/>
              </w:rPr>
            </w:pPr>
            <w:r w:rsidRPr="00B70F54">
              <w:rPr>
                <w:lang w:val="uz-Cyrl-UZ"/>
              </w:rPr>
              <w:t>Jarqo’rg’on tumani XTB ga qarashli 11-sonli maktabning pedagog xodimlarining 22- Xaitobod saylov okrugi deputati Mohigul Toshmurodova yozgan arizasi buyicha deputatlik surovi</w:t>
            </w:r>
          </w:p>
          <w:p w:rsidR="00D94711" w:rsidRPr="004D6AF5" w:rsidRDefault="00D94711" w:rsidP="00B70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 17-fevral  18.30/9 son</w:t>
            </w:r>
          </w:p>
        </w:tc>
        <w:tc>
          <w:tcPr>
            <w:tcW w:w="1912" w:type="dxa"/>
          </w:tcPr>
          <w:p w:rsidR="00D94711" w:rsidRPr="00B70F54" w:rsidRDefault="00D94711" w:rsidP="00B70F54">
            <w:pPr>
              <w:spacing w:before="0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B70F54">
              <w:rPr>
                <w:rFonts w:ascii="Times New Roman" w:hAnsi="Times New Roman"/>
                <w:sz w:val="28"/>
                <w:szCs w:val="28"/>
                <w:lang w:val="it-IT"/>
              </w:rPr>
              <w:t>Mohigul Toshmurodova</w:t>
            </w:r>
          </w:p>
        </w:tc>
        <w:tc>
          <w:tcPr>
            <w:tcW w:w="1230" w:type="dxa"/>
          </w:tcPr>
          <w:p w:rsidR="00D94711" w:rsidRPr="003749BA" w:rsidRDefault="00D94711" w:rsidP="00B70F54">
            <w:pPr>
              <w:jc w:val="center"/>
              <w:rPr>
                <w:lang w:val="it-IT"/>
              </w:rPr>
            </w:pPr>
            <w:r w:rsidRPr="003749BA">
              <w:rPr>
                <w:lang w:val="it-IT"/>
              </w:rPr>
              <w:t>Surov bajarildi</w:t>
            </w:r>
            <w:r>
              <w:rPr>
                <w:lang w:val="it-IT"/>
              </w:rPr>
              <w:t xml:space="preserve"> aholi suv bilan ta’minlandi</w:t>
            </w:r>
          </w:p>
        </w:tc>
        <w:tc>
          <w:tcPr>
            <w:tcW w:w="1996" w:type="dxa"/>
          </w:tcPr>
          <w:p w:rsidR="00D94711" w:rsidRPr="00B70F54" w:rsidRDefault="00D94711" w:rsidP="00B70F54">
            <w:pPr>
              <w:jc w:val="center"/>
              <w:rPr>
                <w:lang w:val="it-IT"/>
              </w:rPr>
            </w:pPr>
            <w:r w:rsidRPr="00B70F54">
              <w:rPr>
                <w:lang w:val="it-IT"/>
              </w:rPr>
              <w:t>22- Xaitobod saylov okrugi deputati Mohigul Toshmurodova Paxtakor ko’chasidagi fuqorolarning ishi 5 kamaz tosh tukish bilan bajarildi</w:t>
            </w:r>
          </w:p>
        </w:tc>
        <w:tc>
          <w:tcPr>
            <w:tcW w:w="1122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</w:tr>
      <w:tr w:rsidR="00D94711" w:rsidRPr="00B70F54" w:rsidTr="00B70F54">
        <w:tc>
          <w:tcPr>
            <w:tcW w:w="554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2.</w:t>
            </w:r>
          </w:p>
        </w:tc>
        <w:tc>
          <w:tcPr>
            <w:tcW w:w="1801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606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020C73">
              <w:rPr>
                <w:b/>
              </w:rPr>
              <w:t xml:space="preserve">22- </w:t>
            </w:r>
            <w:r w:rsidRPr="00020C73">
              <w:rPr>
                <w:b/>
                <w:lang w:val="en-US"/>
              </w:rPr>
              <w:t>Xaitobod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saylov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okrugi</w:t>
            </w:r>
          </w:p>
        </w:tc>
        <w:tc>
          <w:tcPr>
            <w:tcW w:w="4418" w:type="dxa"/>
          </w:tcPr>
          <w:p w:rsidR="00D94711" w:rsidRPr="00B70F54" w:rsidRDefault="00D94711" w:rsidP="00B70F54">
            <w:pPr>
              <w:jc w:val="center"/>
              <w:rPr>
                <w:lang w:val="uz-Cyrl-UZ"/>
              </w:rPr>
            </w:pPr>
            <w:r w:rsidRPr="00B70F54">
              <w:rPr>
                <w:lang w:val="uz-Cyrl-UZ"/>
              </w:rPr>
              <w:t>Axoli muammolari bilan ishlash tizimida yanada takomillashtirish chora-tadbirlari to’g’risida</w:t>
            </w:r>
          </w:p>
        </w:tc>
        <w:tc>
          <w:tcPr>
            <w:tcW w:w="1912" w:type="dxa"/>
          </w:tcPr>
          <w:p w:rsidR="00D94711" w:rsidRDefault="00D94711" w:rsidP="00B70F54">
            <w:r w:rsidRPr="00022CBD">
              <w:rPr>
                <w:rFonts w:ascii="Times New Roman" w:hAnsi="Times New Roman"/>
                <w:sz w:val="28"/>
                <w:szCs w:val="28"/>
                <w:lang w:val="it-IT"/>
              </w:rPr>
              <w:t>Mohigul Toshmurodova</w:t>
            </w:r>
          </w:p>
        </w:tc>
        <w:tc>
          <w:tcPr>
            <w:tcW w:w="1230" w:type="dxa"/>
          </w:tcPr>
          <w:p w:rsidR="00D94711" w:rsidRPr="00B70F54" w:rsidRDefault="00D94711" w:rsidP="00B70F54">
            <w:pPr>
              <w:jc w:val="center"/>
            </w:pPr>
            <w:r>
              <w:rPr>
                <w:lang w:val="en-US"/>
              </w:rPr>
              <w:t>Surov</w:t>
            </w:r>
            <w:r w:rsidRPr="00B70F54">
              <w:t xml:space="preserve"> </w:t>
            </w:r>
            <w:r>
              <w:rPr>
                <w:lang w:val="en-US"/>
              </w:rPr>
              <w:t>buyicha</w:t>
            </w:r>
            <w:r w:rsidRPr="00B70F54">
              <w:t xml:space="preserve"> </w:t>
            </w:r>
            <w:r>
              <w:rPr>
                <w:lang w:val="en-US"/>
              </w:rPr>
              <w:t>xuquqiy</w:t>
            </w:r>
            <w:r w:rsidRPr="00B70F54">
              <w:t xml:space="preserve"> </w:t>
            </w:r>
            <w:r>
              <w:rPr>
                <w:lang w:val="en-US"/>
              </w:rPr>
              <w:t>tomondan</w:t>
            </w:r>
            <w:r w:rsidRPr="00B70F54">
              <w:t xml:space="preserve"> </w:t>
            </w:r>
            <w:r>
              <w:rPr>
                <w:lang w:val="en-US"/>
              </w:rPr>
              <w:t>maslahat</w:t>
            </w:r>
            <w:r w:rsidRPr="00B70F54">
              <w:t xml:space="preserve"> </w:t>
            </w:r>
            <w:r>
              <w:rPr>
                <w:lang w:val="en-US"/>
              </w:rPr>
              <w:t>berilib</w:t>
            </w:r>
            <w:r w:rsidRPr="00B70F54">
              <w:t xml:space="preserve"> </w:t>
            </w:r>
            <w:r>
              <w:rPr>
                <w:lang w:val="en-US"/>
              </w:rPr>
              <w:t>to</w:t>
            </w:r>
            <w:r w:rsidRPr="00B70F54">
              <w:t>’</w:t>
            </w:r>
            <w:r>
              <w:rPr>
                <w:lang w:val="en-US"/>
              </w:rPr>
              <w:t>g</w:t>
            </w:r>
            <w:r w:rsidRPr="00B70F54">
              <w:t>’</w:t>
            </w:r>
            <w:r>
              <w:rPr>
                <w:lang w:val="en-US"/>
              </w:rPr>
              <w:t>ri</w:t>
            </w:r>
            <w:r w:rsidRPr="00B70F54">
              <w:t xml:space="preserve"> </w:t>
            </w:r>
            <w:r>
              <w:rPr>
                <w:lang w:val="en-US"/>
              </w:rPr>
              <w:t>maslahat</w:t>
            </w:r>
            <w:r w:rsidRPr="00B70F54">
              <w:t xml:space="preserve"> </w:t>
            </w:r>
            <w:r>
              <w:rPr>
                <w:lang w:val="en-US"/>
              </w:rPr>
              <w:t>berildi</w:t>
            </w:r>
          </w:p>
        </w:tc>
        <w:tc>
          <w:tcPr>
            <w:tcW w:w="1996" w:type="dxa"/>
          </w:tcPr>
          <w:p w:rsidR="00D94711" w:rsidRPr="00B70F54" w:rsidRDefault="00D94711" w:rsidP="00B70F54">
            <w:pPr>
              <w:jc w:val="center"/>
            </w:pPr>
            <w:r>
              <w:rPr>
                <w:lang w:val="en-US"/>
              </w:rPr>
              <w:t>At</w:t>
            </w:r>
            <w:r w:rsidRPr="00B70F54">
              <w:t>-</w:t>
            </w:r>
            <w:r>
              <w:rPr>
                <w:lang w:val="en-US"/>
              </w:rPr>
              <w:t>Termiziy</w:t>
            </w:r>
            <w:r w:rsidRPr="00B70F54">
              <w:t xml:space="preserve"> </w:t>
            </w:r>
            <w:r>
              <w:rPr>
                <w:lang w:val="en-US"/>
              </w:rPr>
              <w:t>ko</w:t>
            </w:r>
            <w:r w:rsidRPr="00B70F54">
              <w:t>’</w:t>
            </w:r>
            <w:r>
              <w:rPr>
                <w:lang w:val="en-US"/>
              </w:rPr>
              <w:t>chasida</w:t>
            </w:r>
            <w:r w:rsidRPr="00B70F54">
              <w:t xml:space="preserve"> </w:t>
            </w:r>
            <w:r>
              <w:rPr>
                <w:lang w:val="en-US"/>
              </w:rPr>
              <w:t>fuqoro</w:t>
            </w:r>
            <w:r w:rsidRPr="00B70F54">
              <w:t xml:space="preserve"> </w:t>
            </w:r>
            <w:r>
              <w:rPr>
                <w:lang w:val="en-US"/>
              </w:rPr>
              <w:t>Hasanov</w:t>
            </w:r>
            <w:r w:rsidRPr="00B70F54">
              <w:t xml:space="preserve"> </w:t>
            </w:r>
            <w:r>
              <w:rPr>
                <w:lang w:val="en-US"/>
              </w:rPr>
              <w:t>J</w:t>
            </w:r>
            <w:r w:rsidRPr="00B70F54">
              <w:t xml:space="preserve"> </w:t>
            </w:r>
            <w:r>
              <w:rPr>
                <w:lang w:val="en-US"/>
              </w:rPr>
              <w:t>ni</w:t>
            </w:r>
            <w:r w:rsidRPr="00B70F54">
              <w:t xml:space="preserve"> </w:t>
            </w:r>
            <w:r>
              <w:rPr>
                <w:lang w:val="en-US"/>
              </w:rPr>
              <w:t>ish</w:t>
            </w:r>
            <w:r w:rsidRPr="00B70F54">
              <w:t xml:space="preserve"> </w:t>
            </w:r>
            <w:r>
              <w:rPr>
                <w:lang w:val="en-US"/>
              </w:rPr>
              <w:t>bilan</w:t>
            </w:r>
            <w:r w:rsidRPr="00B70F54">
              <w:t xml:space="preserve"> </w:t>
            </w:r>
            <w:r>
              <w:rPr>
                <w:lang w:val="en-US"/>
              </w:rPr>
              <w:t>ta</w:t>
            </w:r>
            <w:r w:rsidRPr="00B70F54">
              <w:t>’</w:t>
            </w:r>
            <w:r>
              <w:rPr>
                <w:lang w:val="en-US"/>
              </w:rPr>
              <w:t>minlash</w:t>
            </w:r>
          </w:p>
        </w:tc>
        <w:tc>
          <w:tcPr>
            <w:tcW w:w="1122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</w:tr>
      <w:tr w:rsidR="00D94711" w:rsidRPr="00B70F54" w:rsidTr="00B70F54">
        <w:tc>
          <w:tcPr>
            <w:tcW w:w="554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3.</w:t>
            </w:r>
          </w:p>
        </w:tc>
        <w:tc>
          <w:tcPr>
            <w:tcW w:w="1801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606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020C73">
              <w:rPr>
                <w:b/>
              </w:rPr>
              <w:t xml:space="preserve">22- </w:t>
            </w:r>
            <w:r w:rsidRPr="00020C73">
              <w:rPr>
                <w:b/>
                <w:lang w:val="en-US"/>
              </w:rPr>
              <w:t>Xaitobod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saylov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okrugi</w:t>
            </w:r>
          </w:p>
        </w:tc>
        <w:tc>
          <w:tcPr>
            <w:tcW w:w="4418" w:type="dxa"/>
          </w:tcPr>
          <w:p w:rsidR="00D94711" w:rsidRPr="00B70F54" w:rsidRDefault="00D94711" w:rsidP="00B70F54">
            <w:pPr>
              <w:rPr>
                <w:lang w:val="uz-Cyrl-UZ"/>
              </w:rPr>
            </w:pPr>
            <w:r w:rsidRPr="00B70F54">
              <w:rPr>
                <w:lang w:val="uz-Cyrl-UZ"/>
              </w:rPr>
              <w:t xml:space="preserve">Jarqo’rg’on tumani TETK boshlig’I B.B.Astanaqulovga Jarqo’rg’on tumani Qoraqursoq mahallasidagi Yangi avlod ko’chasida yashovchi fuqorolar 5 ta simyog’och va 650 metr sim tortib va ta’minlashini surab ariza yozgan </w:t>
            </w:r>
          </w:p>
          <w:p w:rsidR="00D94711" w:rsidRPr="00C840AE" w:rsidRDefault="00D94711" w:rsidP="00B70F54">
            <w:pPr>
              <w:rPr>
                <w:lang w:val="en-US"/>
              </w:rPr>
            </w:pPr>
            <w:r>
              <w:rPr>
                <w:lang w:val="en-US"/>
              </w:rPr>
              <w:t>2020.22-aprel 18-30/22 son</w:t>
            </w:r>
          </w:p>
        </w:tc>
        <w:tc>
          <w:tcPr>
            <w:tcW w:w="1912" w:type="dxa"/>
          </w:tcPr>
          <w:p w:rsidR="00D94711" w:rsidRDefault="00D94711" w:rsidP="00B70F54">
            <w:r w:rsidRPr="00022CBD">
              <w:rPr>
                <w:rFonts w:ascii="Times New Roman" w:hAnsi="Times New Roman"/>
                <w:sz w:val="28"/>
                <w:szCs w:val="28"/>
                <w:lang w:val="it-IT"/>
              </w:rPr>
              <w:t>Mohigul Toshmurodova</w:t>
            </w:r>
          </w:p>
        </w:tc>
        <w:tc>
          <w:tcPr>
            <w:tcW w:w="1230" w:type="dxa"/>
          </w:tcPr>
          <w:p w:rsidR="00D94711" w:rsidRPr="00C840AE" w:rsidRDefault="00D94711" w:rsidP="00B70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Bajarilmadi 2021-yilga qoldirildi</w:t>
            </w:r>
          </w:p>
        </w:tc>
        <w:tc>
          <w:tcPr>
            <w:tcW w:w="1996" w:type="dxa"/>
          </w:tcPr>
          <w:p w:rsidR="00D94711" w:rsidRPr="00C840AE" w:rsidRDefault="00D94711" w:rsidP="00B70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Qayumov Jovli elektr energiya talablariga javob bermayotganini gapirdi</w:t>
            </w:r>
          </w:p>
        </w:tc>
        <w:tc>
          <w:tcPr>
            <w:tcW w:w="1122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</w:tr>
      <w:tr w:rsidR="00D94711" w:rsidRPr="00E30F58" w:rsidTr="00B70F54">
        <w:tc>
          <w:tcPr>
            <w:tcW w:w="554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4.</w:t>
            </w:r>
          </w:p>
        </w:tc>
        <w:tc>
          <w:tcPr>
            <w:tcW w:w="1801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606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020C73">
              <w:rPr>
                <w:b/>
              </w:rPr>
              <w:t xml:space="preserve">22- </w:t>
            </w:r>
            <w:r w:rsidRPr="00020C73">
              <w:rPr>
                <w:b/>
                <w:lang w:val="en-US"/>
              </w:rPr>
              <w:t>Xaitobod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saylov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okrugi</w:t>
            </w:r>
          </w:p>
        </w:tc>
        <w:tc>
          <w:tcPr>
            <w:tcW w:w="4418" w:type="dxa"/>
          </w:tcPr>
          <w:p w:rsidR="00D94711" w:rsidRPr="00B70F54" w:rsidRDefault="00D94711" w:rsidP="00B70F54">
            <w:pPr>
              <w:jc w:val="center"/>
              <w:rPr>
                <w:lang w:val="uz-Cyrl-UZ"/>
              </w:rPr>
            </w:pPr>
            <w:r w:rsidRPr="00B70F54">
              <w:rPr>
                <w:lang w:val="uz-Cyrl-UZ"/>
              </w:rPr>
              <w:t>Surxondaryo viloyati “Suvoqava” DUK Jarqo’rg’on tumani filiali boshlig’i I.Tajimurodovga Qoraqursoq mahallasi Yangi avlod O’zbekistob va Boshqa ko’chalar ichimlik suvi yuqligi yuzasidan murojaati</w:t>
            </w:r>
          </w:p>
          <w:p w:rsidR="00D94711" w:rsidRPr="00C840AE" w:rsidRDefault="00D94711" w:rsidP="00B70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2020.28-may 18-30/24 son</w:t>
            </w:r>
          </w:p>
        </w:tc>
        <w:tc>
          <w:tcPr>
            <w:tcW w:w="1912" w:type="dxa"/>
          </w:tcPr>
          <w:p w:rsidR="00D94711" w:rsidRDefault="00D94711" w:rsidP="00B70F54">
            <w:r w:rsidRPr="00022CBD">
              <w:rPr>
                <w:rFonts w:ascii="Times New Roman" w:hAnsi="Times New Roman"/>
                <w:sz w:val="28"/>
                <w:szCs w:val="28"/>
                <w:lang w:val="it-IT"/>
              </w:rPr>
              <w:t>Mohigul Toshmurodova</w:t>
            </w:r>
          </w:p>
        </w:tc>
        <w:tc>
          <w:tcPr>
            <w:tcW w:w="1230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996" w:type="dxa"/>
          </w:tcPr>
          <w:p w:rsidR="00D94711" w:rsidRPr="00C840AE" w:rsidRDefault="00D94711" w:rsidP="00B70F54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</w:tr>
      <w:tr w:rsidR="00D94711" w:rsidRPr="00B70F54" w:rsidTr="00B70F54">
        <w:tc>
          <w:tcPr>
            <w:tcW w:w="554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E30F58">
              <w:rPr>
                <w:rFonts w:ascii="Times New Roman" w:hAnsi="Times New Roman"/>
                <w:b/>
                <w:lang w:val="uz-Cyrl-UZ"/>
              </w:rPr>
              <w:t>5.</w:t>
            </w:r>
          </w:p>
        </w:tc>
        <w:tc>
          <w:tcPr>
            <w:tcW w:w="1801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606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  <w:r w:rsidRPr="00020C73">
              <w:rPr>
                <w:b/>
              </w:rPr>
              <w:t xml:space="preserve">22- </w:t>
            </w:r>
            <w:r w:rsidRPr="00020C73">
              <w:rPr>
                <w:b/>
                <w:lang w:val="en-US"/>
              </w:rPr>
              <w:t>Xaitobod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saylov</w:t>
            </w:r>
            <w:r w:rsidRPr="00020C73">
              <w:rPr>
                <w:b/>
              </w:rPr>
              <w:t xml:space="preserve"> </w:t>
            </w:r>
            <w:r w:rsidRPr="00020C73">
              <w:rPr>
                <w:b/>
                <w:lang w:val="en-US"/>
              </w:rPr>
              <w:t>okrugi</w:t>
            </w:r>
          </w:p>
        </w:tc>
        <w:tc>
          <w:tcPr>
            <w:tcW w:w="4418" w:type="dxa"/>
          </w:tcPr>
          <w:p w:rsidR="00D94711" w:rsidRPr="00B70F54" w:rsidRDefault="00D94711" w:rsidP="00B70F54">
            <w:pPr>
              <w:rPr>
                <w:lang w:val="uz-Cyrl-UZ"/>
              </w:rPr>
            </w:pPr>
            <w:r w:rsidRPr="00B70F54">
              <w:rPr>
                <w:lang w:val="uz-Cyrl-UZ"/>
              </w:rPr>
              <w:t>Jarqo’rg’on tumani Aholi badlikka kumaklshish Qoraqursoq mahallasida yashovchi fuqoro Xudoyqulov Otabekni ish bilan ta’minlash</w:t>
            </w:r>
          </w:p>
          <w:p w:rsidR="00D94711" w:rsidRPr="00C840AE" w:rsidRDefault="00D94711" w:rsidP="00B70F54">
            <w:pPr>
              <w:rPr>
                <w:lang w:val="en-US"/>
              </w:rPr>
            </w:pPr>
            <w:r>
              <w:rPr>
                <w:lang w:val="en-US"/>
              </w:rPr>
              <w:t>2020.11-may 22-05-01-04 110/SON</w:t>
            </w:r>
          </w:p>
        </w:tc>
        <w:tc>
          <w:tcPr>
            <w:tcW w:w="1912" w:type="dxa"/>
          </w:tcPr>
          <w:p w:rsidR="00D94711" w:rsidRDefault="00D94711" w:rsidP="00B70F54">
            <w:r w:rsidRPr="00022CBD">
              <w:rPr>
                <w:rFonts w:ascii="Times New Roman" w:hAnsi="Times New Roman"/>
                <w:sz w:val="28"/>
                <w:szCs w:val="28"/>
                <w:lang w:val="it-IT"/>
              </w:rPr>
              <w:t>Mohigul Toshmurodova</w:t>
            </w:r>
          </w:p>
        </w:tc>
        <w:tc>
          <w:tcPr>
            <w:tcW w:w="1230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  <w:tc>
          <w:tcPr>
            <w:tcW w:w="1996" w:type="dxa"/>
          </w:tcPr>
          <w:p w:rsidR="00D94711" w:rsidRPr="00B70F54" w:rsidRDefault="00D94711" w:rsidP="00B70F54">
            <w:pPr>
              <w:jc w:val="center"/>
              <w:rPr>
                <w:lang w:val="uz-Cyrl-UZ"/>
              </w:rPr>
            </w:pPr>
            <w:r w:rsidRPr="00B70F54">
              <w:rPr>
                <w:lang w:val="uz-Cyrl-UZ"/>
              </w:rPr>
              <w:t>Jumayeva Jamila tomonidan 22- Xaitobod saylov okrugi deputati Mohigul Toshmurodova yozgan arizasi bo’yicha</w:t>
            </w:r>
          </w:p>
        </w:tc>
        <w:tc>
          <w:tcPr>
            <w:tcW w:w="1122" w:type="dxa"/>
          </w:tcPr>
          <w:p w:rsidR="00D94711" w:rsidRPr="00E30F58" w:rsidRDefault="00D94711" w:rsidP="00B70F54">
            <w:pPr>
              <w:spacing w:before="0"/>
              <w:jc w:val="center"/>
              <w:rPr>
                <w:rFonts w:ascii="Times New Roman" w:hAnsi="Times New Roman"/>
                <w:b/>
                <w:lang w:val="uz-Cyrl-UZ"/>
              </w:rPr>
            </w:pPr>
          </w:p>
        </w:tc>
      </w:tr>
    </w:tbl>
    <w:p w:rsidR="00D94711" w:rsidRPr="00FA0DEA" w:rsidRDefault="00D94711" w:rsidP="00FA0DEA">
      <w:pPr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sectPr w:rsidR="00D94711" w:rsidRPr="00FA0DEA" w:rsidSect="001B394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DEA"/>
    <w:rsid w:val="000032BF"/>
    <w:rsid w:val="00020C73"/>
    <w:rsid w:val="00022CBD"/>
    <w:rsid w:val="000B441F"/>
    <w:rsid w:val="00111DFE"/>
    <w:rsid w:val="00146B7C"/>
    <w:rsid w:val="001B394F"/>
    <w:rsid w:val="00322C1D"/>
    <w:rsid w:val="00330EB7"/>
    <w:rsid w:val="003749BA"/>
    <w:rsid w:val="004D6AF5"/>
    <w:rsid w:val="004F52A2"/>
    <w:rsid w:val="006E3B5B"/>
    <w:rsid w:val="008562B6"/>
    <w:rsid w:val="009A0FCB"/>
    <w:rsid w:val="009B546A"/>
    <w:rsid w:val="00B70F54"/>
    <w:rsid w:val="00BB076B"/>
    <w:rsid w:val="00C72E5A"/>
    <w:rsid w:val="00C840AE"/>
    <w:rsid w:val="00D94711"/>
    <w:rsid w:val="00E05C64"/>
    <w:rsid w:val="00E30F58"/>
    <w:rsid w:val="00F22217"/>
    <w:rsid w:val="00F56F99"/>
    <w:rsid w:val="00FA0DEA"/>
    <w:rsid w:val="00FE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41F"/>
    <w:pPr>
      <w:spacing w:before="8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B39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309</Words>
  <Characters>1764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Халқ депутатлари вилоят, туман Кенгаши депутати 22- Xaitobod saylov okrugi Mohigul Toshmurodovaнинг депутатлик сўровлари натижалари тўғрисида</dc:title>
  <dc:subject/>
  <dc:creator>XTreme.ws</dc:creator>
  <cp:keywords/>
  <dc:description/>
  <cp:lastModifiedBy>User</cp:lastModifiedBy>
  <cp:revision>2</cp:revision>
  <dcterms:created xsi:type="dcterms:W3CDTF">2021-02-10T05:52:00Z</dcterms:created>
  <dcterms:modified xsi:type="dcterms:W3CDTF">2021-02-10T05:52:00Z</dcterms:modified>
</cp:coreProperties>
</file>